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090B6C" w:rsidP="00A218C9">
      <w:pPr>
        <w:pStyle w:val="Title"/>
      </w:pPr>
      <w:bookmarkStart w:id="0" w:name="_GoBack"/>
      <w:bookmarkEnd w:id="0"/>
      <w:r>
        <w:t>Ahmad Kabakibi</w:t>
      </w:r>
    </w:p>
    <w:p w:rsidR="00AC31B6" w:rsidRDefault="004047BD" w:rsidP="00141A4C">
      <w:r>
        <w:t>Amsterdam</w:t>
      </w:r>
      <w:r w:rsidR="006A029C">
        <w:t>,</w:t>
      </w:r>
      <w:r w:rsidR="001D1AAA">
        <w:t xml:space="preserve"> </w:t>
      </w:r>
      <w:r w:rsidR="006A029C">
        <w:t>Netherlands</w:t>
      </w:r>
      <w:r w:rsidR="005043AF">
        <w:t> | +31685015575</w:t>
      </w:r>
      <w:r w:rsidR="00141A4C">
        <w:t> | </w:t>
      </w:r>
      <w:hyperlink r:id="rId8" w:history="1">
        <w:r w:rsidR="00F676D3" w:rsidRPr="00E602BB">
          <w:rPr>
            <w:rStyle w:val="Hyperlink"/>
          </w:rPr>
          <w:t>ahmadkbakibi@gmail.com</w:t>
        </w:r>
      </w:hyperlink>
      <w:r w:rsidR="00F676D3">
        <w:t xml:space="preserve"> | </w:t>
      </w:r>
      <w:hyperlink r:id="rId9" w:history="1">
        <w:r w:rsidR="00CB78F6" w:rsidRPr="00CB78F6">
          <w:rPr>
            <w:rStyle w:val="Hyperlink"/>
          </w:rPr>
          <w:t>akabakibi.com</w:t>
        </w:r>
      </w:hyperlink>
      <w:r w:rsidR="00F676D3">
        <w:t>|</w:t>
      </w:r>
      <w:r w:rsidR="00AC31B6">
        <w:t xml:space="preserve"> </w:t>
      </w:r>
    </w:p>
    <w:p w:rsidR="00141A4C" w:rsidRDefault="0090389B" w:rsidP="00141A4C">
      <w:r>
        <w:t>GitHub</w:t>
      </w:r>
      <w:r w:rsidR="00AC31B6">
        <w:t xml:space="preserve">: </w:t>
      </w:r>
      <w:hyperlink r:id="rId10" w:history="1">
        <w:r w:rsidR="00AC31B6" w:rsidRPr="005D00B5">
          <w:rPr>
            <w:rStyle w:val="Hyperlink"/>
            <w:rFonts w:ascii="Lato" w:hAnsi="Lato"/>
          </w:rPr>
          <w:t>@ahmadkabakibi</w:t>
        </w:r>
      </w:hyperlink>
      <w:r w:rsidR="00684212">
        <w:rPr>
          <w:rFonts w:ascii="Lato" w:hAnsi="Lato"/>
          <w:color w:val="444444"/>
        </w:rPr>
        <w:t xml:space="preserve"> | </w:t>
      </w:r>
      <w:r w:rsidRPr="00D93EBC">
        <w:rPr>
          <w:rFonts w:ascii="Lato" w:hAnsi="Lato"/>
          <w:color w:val="444444"/>
        </w:rPr>
        <w:t>LinkedIn</w:t>
      </w:r>
      <w:r w:rsidR="00EA03B9">
        <w:rPr>
          <w:rFonts w:ascii="Lato" w:hAnsi="Lato"/>
          <w:color w:val="444444"/>
        </w:rPr>
        <w:t>:</w:t>
      </w:r>
      <w:r w:rsidR="004268FC">
        <w:rPr>
          <w:rFonts w:ascii="Lato" w:hAnsi="Lato"/>
          <w:color w:val="444444"/>
        </w:rPr>
        <w:t xml:space="preserve">  </w:t>
      </w:r>
      <w:hyperlink r:id="rId11" w:history="1">
        <w:r w:rsidR="004268FC" w:rsidRPr="003C541B">
          <w:rPr>
            <w:rStyle w:val="Hyperlink"/>
            <w:rFonts w:ascii="Lato" w:hAnsi="Lato"/>
          </w:rPr>
          <w:t>AhmadKabakibi</w:t>
        </w:r>
      </w:hyperlink>
    </w:p>
    <w:p w:rsidR="006270A9" w:rsidRDefault="00637CEF" w:rsidP="00141A4C">
      <w:pPr>
        <w:pStyle w:val="Heading1"/>
      </w:pPr>
      <w:r>
        <w:t>Profile Summary</w:t>
      </w:r>
    </w:p>
    <w:p w:rsidR="0000103C" w:rsidRDefault="00663904" w:rsidP="0000103C">
      <w:pPr>
        <w:pStyle w:val="ListParagraph"/>
        <w:numPr>
          <w:ilvl w:val="0"/>
          <w:numId w:val="24"/>
        </w:numPr>
        <w:rPr>
          <w:rFonts w:ascii="Lato" w:hAnsi="Lato"/>
          <w:color w:val="444444"/>
        </w:rPr>
      </w:pPr>
      <w:r w:rsidRPr="0000103C">
        <w:rPr>
          <w:rFonts w:ascii="Lato" w:hAnsi="Lato"/>
          <w:color w:val="444444"/>
        </w:rPr>
        <w:t>I ’m a software engineer specialized in Full-stack web development with</w:t>
      </w:r>
      <w:r w:rsidR="002F2D63" w:rsidRPr="0000103C">
        <w:rPr>
          <w:rFonts w:ascii="Lato" w:hAnsi="Lato"/>
          <w:color w:val="444444"/>
        </w:rPr>
        <w:t xml:space="preserve"> over </w:t>
      </w:r>
      <w:r w:rsidR="000B03D1" w:rsidRPr="0000103C">
        <w:rPr>
          <w:rFonts w:ascii="Lato" w:hAnsi="Lato"/>
          <w:color w:val="444444"/>
        </w:rPr>
        <w:t>4</w:t>
      </w:r>
      <w:r w:rsidR="0037054F" w:rsidRPr="0000103C">
        <w:rPr>
          <w:rFonts w:ascii="Lato" w:hAnsi="Lato"/>
          <w:color w:val="444444"/>
        </w:rPr>
        <w:t xml:space="preserve"> years’ experience</w:t>
      </w:r>
      <w:r w:rsidR="00B13686" w:rsidRPr="0000103C">
        <w:rPr>
          <w:rFonts w:ascii="Lato" w:hAnsi="Lato"/>
          <w:color w:val="444444"/>
        </w:rPr>
        <w:t xml:space="preserve"> and</w:t>
      </w:r>
      <w:r w:rsidR="0079672B" w:rsidRPr="0000103C">
        <w:rPr>
          <w:rFonts w:ascii="Lato" w:hAnsi="Lato"/>
          <w:color w:val="444444"/>
        </w:rPr>
        <w:t xml:space="preserve"> awesome tech skills. </w:t>
      </w:r>
    </w:p>
    <w:p w:rsidR="009C12F2" w:rsidRDefault="009C12F2" w:rsidP="0000103C">
      <w:pPr>
        <w:pStyle w:val="ListParagraph"/>
        <w:numPr>
          <w:ilvl w:val="0"/>
          <w:numId w:val="24"/>
        </w:numPr>
        <w:rPr>
          <w:rFonts w:ascii="Lato" w:hAnsi="Lato"/>
          <w:color w:val="444444"/>
        </w:rPr>
      </w:pPr>
      <w:r>
        <w:rPr>
          <w:rFonts w:ascii="Lato" w:hAnsi="Lato"/>
          <w:color w:val="444444"/>
        </w:rPr>
        <w:t xml:space="preserve">Insightful knowledge </w:t>
      </w:r>
      <w:r w:rsidR="00CB28E8">
        <w:rPr>
          <w:rFonts w:ascii="Lato" w:hAnsi="Lato"/>
          <w:color w:val="444444"/>
        </w:rPr>
        <w:t>of web standards, SSL on HTTP, Design Patterns, MVC, Software development lifecycle and development method Scrum</w:t>
      </w:r>
    </w:p>
    <w:p w:rsidR="006270A9" w:rsidRDefault="00362381" w:rsidP="00E9602A">
      <w:pPr>
        <w:pStyle w:val="ListParagraph"/>
        <w:numPr>
          <w:ilvl w:val="0"/>
          <w:numId w:val="24"/>
        </w:numPr>
      </w:pPr>
      <w:r w:rsidRPr="00E9602A">
        <w:rPr>
          <w:rFonts w:ascii="Lato" w:hAnsi="Lato"/>
          <w:color w:val="444444"/>
        </w:rPr>
        <w:t>Fast learner and thrive under pressure of deadlines</w:t>
      </w:r>
    </w:p>
    <w:sdt>
      <w:sdtPr>
        <w:alias w:val="Education:"/>
        <w:tag w:val="Education:"/>
        <w:id w:val="807127995"/>
        <w:placeholder>
          <w:docPart w:val="2129E4D09EFC4697866405CC1B96817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1A72D4" w:rsidP="0052377E">
      <w:pPr>
        <w:pStyle w:val="Heading2"/>
      </w:pPr>
      <w:r>
        <w:t>Bachelor B.s. in software Engineering</w:t>
      </w:r>
      <w:r w:rsidR="009D5933">
        <w:t> | </w:t>
      </w:r>
      <w:r>
        <w:t>February</w:t>
      </w:r>
      <w:r w:rsidR="001A7BEB">
        <w:t xml:space="preserve"> 2013</w:t>
      </w:r>
      <w:r>
        <w:t> | Yarmouk Private University, Syria</w:t>
      </w:r>
    </w:p>
    <w:p w:rsidR="006270A9" w:rsidRDefault="009D5933" w:rsidP="00A96D7B">
      <w:pPr>
        <w:pStyle w:val="ListBullet"/>
      </w:pPr>
      <w:r>
        <w:t xml:space="preserve">Related coursework: </w:t>
      </w:r>
      <w:r w:rsidR="00597C0D">
        <w:t xml:space="preserve">Programing Languages, Robotics, </w:t>
      </w:r>
      <w:r w:rsidR="006B100D">
        <w:t>Artificial</w:t>
      </w:r>
      <w:r w:rsidR="00597C0D">
        <w:t xml:space="preserve"> </w:t>
      </w:r>
      <w:r w:rsidR="006B100D">
        <w:t xml:space="preserve">Intelligence, </w:t>
      </w:r>
      <w:r w:rsidR="002B6D31">
        <w:t>Design Patterns</w:t>
      </w:r>
      <w:r w:rsidR="007F6112">
        <w:t>,</w:t>
      </w:r>
      <w:r w:rsidR="007F6112" w:rsidRPr="007F6112">
        <w:t xml:space="preserve"> Web Fundamental</w:t>
      </w:r>
      <w:r w:rsidR="003F5515">
        <w:t>.</w:t>
      </w:r>
    </w:p>
    <w:sdt>
      <w:sdtPr>
        <w:alias w:val="Skills &amp; Abilities:"/>
        <w:tag w:val="Skills &amp; Abilities:"/>
        <w:id w:val="458624136"/>
        <w:placeholder>
          <w:docPart w:val="90D0FD38C1734AF7AD391DF7BA48D65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8E0E76" w:rsidP="00A34E2A">
      <w:pPr>
        <w:pStyle w:val="Heading2"/>
      </w:pPr>
      <w:sdt>
        <w:sdtPr>
          <w:alias w:val="Management:"/>
          <w:tag w:val="Management:"/>
          <w:id w:val="598525640"/>
          <w:placeholder>
            <w:docPart w:val="BAA4EE5917694B26996DE28B89BFABC2"/>
          </w:placeholder>
          <w:temporary/>
          <w:showingPlcHdr/>
          <w15:appearance w15:val="hidden"/>
        </w:sdtPr>
        <w:sdtEndPr/>
        <w:sdtContent>
          <w:r w:rsidR="009D5933">
            <w:t>Management</w:t>
          </w:r>
        </w:sdtContent>
      </w:sdt>
      <w:r w:rsidR="00CE29C9">
        <w:t xml:space="preserve"> &amp; Communication </w:t>
      </w:r>
    </w:p>
    <w:p w:rsidR="000F12D1" w:rsidRDefault="000F12D1" w:rsidP="000F12D1">
      <w:pPr>
        <w:pStyle w:val="ListBullet"/>
      </w:pPr>
      <w:r>
        <w:t>Ability to work independently in a small team</w:t>
      </w:r>
    </w:p>
    <w:p w:rsidR="006C7583" w:rsidRDefault="006C7583" w:rsidP="000F12D1">
      <w:pPr>
        <w:pStyle w:val="ListBullet"/>
      </w:pPr>
      <w:r>
        <w:t>Providing over all leadership to the entire project team including managing deliverables of other functional team le</w:t>
      </w:r>
      <w:r w:rsidR="00543E3D">
        <w:t>aders</w:t>
      </w:r>
    </w:p>
    <w:p w:rsidR="006270A9" w:rsidRDefault="000B6A61" w:rsidP="00C21C4E">
      <w:pPr>
        <w:pStyle w:val="ListBullet"/>
      </w:pPr>
      <w:r>
        <w:t>Communicating with internal/external clients to determine specific requirements and expectations, managing clients as an indicator of quality</w:t>
      </w:r>
    </w:p>
    <w:p w:rsidR="00D43BC3" w:rsidRDefault="00D43BC3" w:rsidP="00C21C4E">
      <w:pPr>
        <w:pStyle w:val="ListBullet"/>
      </w:pPr>
      <w:r>
        <w:t>Speaking English, Arabic, Turkish and Dutch</w:t>
      </w:r>
      <w:r w:rsidR="005675EA">
        <w:t xml:space="preserve"> languages</w:t>
      </w:r>
    </w:p>
    <w:p w:rsidR="006270A9" w:rsidRDefault="008E0E76">
      <w:pPr>
        <w:pStyle w:val="Heading2"/>
      </w:pPr>
      <w:sdt>
        <w:sdtPr>
          <w:alias w:val="Leadership:"/>
          <w:tag w:val="Leadership:"/>
          <w:id w:val="1837562325"/>
          <w:placeholder>
            <w:docPart w:val="4C4E9FC8291A4ED19A504EAA3AEE021A"/>
          </w:placeholder>
          <w:temporary/>
          <w:showingPlcHdr/>
          <w15:appearance w15:val="hidden"/>
        </w:sdtPr>
        <w:sdtEndPr/>
        <w:sdtContent>
          <w:r w:rsidR="009D5933">
            <w:t>Leadership</w:t>
          </w:r>
        </w:sdtContent>
      </w:sdt>
      <w:r w:rsidR="00C21C4E">
        <w:t xml:space="preserve"> &amp; Development</w:t>
      </w:r>
    </w:p>
    <w:p w:rsidR="00C83D70" w:rsidRDefault="00C83D70" w:rsidP="00C83D70">
      <w:pPr>
        <w:pStyle w:val="ListBullet"/>
      </w:pPr>
      <w:r>
        <w:t xml:space="preserve">Creating and managing the estimates, project plan, project schedule, resource allocation, following the project software development lifecycle methodology development </w:t>
      </w:r>
      <w:r w:rsidR="003829D8">
        <w:t xml:space="preserve">and workflow </w:t>
      </w:r>
      <w:r>
        <w:t>like Scrum</w:t>
      </w:r>
    </w:p>
    <w:p w:rsidR="00C83D70" w:rsidRDefault="00C83D70" w:rsidP="00C83D70">
      <w:pPr>
        <w:pStyle w:val="ListBullet"/>
      </w:pPr>
      <w:r>
        <w:t>Experience of developing in and contributing to open source</w:t>
      </w:r>
    </w:p>
    <w:p w:rsidR="00C83D70" w:rsidRDefault="00C83D70" w:rsidP="00C83D70">
      <w:pPr>
        <w:pStyle w:val="ListBullet"/>
      </w:pPr>
      <w:r>
        <w:t>Experience with HTTP, REST</w:t>
      </w:r>
      <w:r w:rsidR="00875067">
        <w:t>, JSON, Software Architecture, data structures, modern design patterns</w:t>
      </w:r>
      <w:r w:rsidR="00791001">
        <w:t>, testing</w:t>
      </w:r>
      <w:r w:rsidR="00875067">
        <w:t xml:space="preserve"> </w:t>
      </w:r>
      <w:r>
        <w:t>and server-side technologies (web servers, database servers)</w:t>
      </w:r>
    </w:p>
    <w:p w:rsidR="00C83D70" w:rsidRDefault="00C83D70" w:rsidP="00C83D70">
      <w:pPr>
        <w:pStyle w:val="ListBullet"/>
      </w:pPr>
      <w:r>
        <w:t>Writing clean code web applications, Strong Object-Oriented Programing skills, debugging code, trouble shooting and problem solving.</w:t>
      </w:r>
    </w:p>
    <w:p w:rsidR="00C83D70" w:rsidRDefault="000638B6" w:rsidP="00C83D70">
      <w:pPr>
        <w:pStyle w:val="ListBullet"/>
      </w:pPr>
      <w:r>
        <w:t xml:space="preserve">Strong Knowledge </w:t>
      </w:r>
      <w:r w:rsidR="00C83D70">
        <w:t>with</w:t>
      </w:r>
      <w:r>
        <w:t xml:space="preserve"> full stack</w:t>
      </w:r>
      <w:r w:rsidR="00C83D70">
        <w:t xml:space="preserve"> web technologies HTML, CSS, JavaScript</w:t>
      </w:r>
      <w:r w:rsidR="008C29C9">
        <w:t>, NodeJS</w:t>
      </w:r>
      <w:r w:rsidR="00D41ACF">
        <w:t>, browser APIs</w:t>
      </w:r>
      <w:r w:rsidR="00C83D70">
        <w:t xml:space="preserve"> and </w:t>
      </w:r>
      <w:r w:rsidR="00F529BB">
        <w:t xml:space="preserve">working knowledge </w:t>
      </w:r>
      <w:r w:rsidR="00C83D70">
        <w:t>programming with more than one programming languages including Java, C++, Ruby on Rails and C#</w:t>
      </w:r>
    </w:p>
    <w:p w:rsidR="00C83D70" w:rsidRDefault="00C83D70" w:rsidP="00C83D70">
      <w:pPr>
        <w:pStyle w:val="ListBullet"/>
      </w:pPr>
      <w:r>
        <w:t>Familiarity with SQL/MySQL and Unix/Linux operating systems/commands.</w:t>
      </w:r>
    </w:p>
    <w:p w:rsidR="006D6DE6" w:rsidRDefault="003829D8" w:rsidP="006C4218">
      <w:pPr>
        <w:pStyle w:val="ListBullet"/>
      </w:pPr>
      <w:r>
        <w:t xml:space="preserve">Familiarity </w:t>
      </w:r>
      <w:r w:rsidR="0043250B">
        <w:t xml:space="preserve">and good understanding for AWS </w:t>
      </w:r>
      <w:r w:rsidR="006C4218">
        <w:t>services, Docker</w:t>
      </w:r>
      <w:r>
        <w:t xml:space="preserve"> </w:t>
      </w:r>
      <w:r w:rsidR="006C4218">
        <w:t>and Git version control</w:t>
      </w:r>
    </w:p>
    <w:p w:rsidR="009D4F2F" w:rsidRDefault="003C7EB7" w:rsidP="006C4218">
      <w:pPr>
        <w:pStyle w:val="ListBullet"/>
      </w:pPr>
      <w:r>
        <w:t>PostgreSQL</w:t>
      </w:r>
      <w:r w:rsidR="00025160">
        <w:t xml:space="preserve">, Socket.IO, JavaScript Es6/Es5, ExpressJS, TypeScript, CLI, Web Services, C/C++, NoSQL Databases, Gulp/Webpack, PHP, internet protocols.  </w:t>
      </w:r>
    </w:p>
    <w:sdt>
      <w:sdtPr>
        <w:alias w:val="Experience:"/>
        <w:tag w:val="Experience:"/>
        <w:id w:val="171684534"/>
        <w:placeholder>
          <w:docPart w:val="FAFDDB1630BA4CA8BA00721802A006A9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417BA3">
      <w:pPr>
        <w:pStyle w:val="Heading2"/>
      </w:pPr>
      <w:r>
        <w:t>Software developer</w:t>
      </w:r>
      <w:r w:rsidR="009D5933">
        <w:t> | </w:t>
      </w:r>
      <w:r w:rsidR="00E91422">
        <w:t>Amsterdam Data Science</w:t>
      </w:r>
      <w:r w:rsidR="009D5933">
        <w:t> | </w:t>
      </w:r>
      <w:r w:rsidR="0002156A">
        <w:t>June 2016 – December 2016</w:t>
      </w:r>
    </w:p>
    <w:p w:rsidR="006270A9" w:rsidRDefault="00ED158C">
      <w:pPr>
        <w:pStyle w:val="ListBullet"/>
      </w:pPr>
      <w:r>
        <w:t xml:space="preserve">Crowd Management with social </w:t>
      </w:r>
      <w:r w:rsidR="00C46A5D">
        <w:t>media, responsible for</w:t>
      </w:r>
      <w:r w:rsidR="007162BF">
        <w:t xml:space="preserve"> development</w:t>
      </w:r>
      <w:r w:rsidR="00C46A5D">
        <w:t xml:space="preserve"> technology de</w:t>
      </w:r>
      <w:r w:rsidR="00542407">
        <w:t>cisions</w:t>
      </w:r>
    </w:p>
    <w:p w:rsidR="00542407" w:rsidRDefault="00542407" w:rsidP="00542407">
      <w:pPr>
        <w:pStyle w:val="ListBullet"/>
      </w:pPr>
      <w:r>
        <w:t>Coding back-end utilizing NodeJS and PostgreSQL, API design, development intelligent matching of profile algorithm</w:t>
      </w:r>
    </w:p>
    <w:p w:rsidR="006270A9" w:rsidRDefault="00864BA5">
      <w:pPr>
        <w:pStyle w:val="Heading2"/>
      </w:pPr>
      <w:r>
        <w:t xml:space="preserve">Full stack developer </w:t>
      </w:r>
      <w:r w:rsidR="009D5933">
        <w:t>| </w:t>
      </w:r>
      <w:r>
        <w:t>AKabakibi</w:t>
      </w:r>
      <w:r w:rsidR="009D5933">
        <w:t> | </w:t>
      </w:r>
      <w:r>
        <w:t>Auguest 2016 - Present</w:t>
      </w:r>
    </w:p>
    <w:p w:rsidR="001B29CF" w:rsidRDefault="00864BA5" w:rsidP="00F810A5">
      <w:pPr>
        <w:pStyle w:val="ListBullet"/>
      </w:pPr>
      <w:r>
        <w:t xml:space="preserve">Self-employed </w:t>
      </w:r>
      <w:r w:rsidR="00F810A5" w:rsidRPr="00F810A5">
        <w:t>entrepreneurial</w:t>
      </w:r>
      <w:r w:rsidR="00F810A5">
        <w:t xml:space="preserve"> </w:t>
      </w:r>
      <w:r w:rsidR="00F30737">
        <w:t>experience</w:t>
      </w:r>
      <w:r>
        <w:t>, design architecture full stack web app</w:t>
      </w:r>
      <w:r w:rsidR="006968C3">
        <w:t>s</w:t>
      </w:r>
    </w:p>
    <w:p w:rsidR="009050A9" w:rsidRDefault="006968C3" w:rsidP="009050A9">
      <w:pPr>
        <w:pStyle w:val="ListBullet"/>
      </w:pPr>
      <w:r>
        <w:t>Coding with NodeJS</w:t>
      </w:r>
      <w:r w:rsidR="00336241">
        <w:t xml:space="preserve">, </w:t>
      </w:r>
      <w:r w:rsidR="00AF0740">
        <w:t>JavaScript</w:t>
      </w:r>
      <w:r>
        <w:t xml:space="preserve">, Angular, PostgreSQL, REST API </w:t>
      </w:r>
      <w:r w:rsidR="009050A9">
        <w:t xml:space="preserve">and </w:t>
      </w:r>
      <w:r w:rsidR="007C6462">
        <w:t xml:space="preserve">deliver </w:t>
      </w:r>
      <w:r w:rsidR="002D50D2">
        <w:t xml:space="preserve">ready product </w:t>
      </w:r>
      <w:r w:rsidR="009050A9">
        <w:t>deployment</w:t>
      </w:r>
      <w:r w:rsidR="002D50D2">
        <w:t>.</w:t>
      </w:r>
    </w:p>
    <w:p w:rsidR="009050A9" w:rsidRDefault="00E17331" w:rsidP="009050A9">
      <w:pPr>
        <w:pStyle w:val="Heading2"/>
      </w:pPr>
      <w:r>
        <w:t>Softwar developer</w:t>
      </w:r>
      <w:r w:rsidR="009050A9">
        <w:t xml:space="preserve"> | </w:t>
      </w:r>
      <w:r w:rsidR="004B5AE6">
        <w:t>OpenEmbassy</w:t>
      </w:r>
      <w:r w:rsidR="009050A9">
        <w:t> | </w:t>
      </w:r>
      <w:r w:rsidR="00964557">
        <w:t>May</w:t>
      </w:r>
      <w:r w:rsidR="009050A9">
        <w:t xml:space="preserve"> 2016 </w:t>
      </w:r>
      <w:r w:rsidR="00F7276B">
        <w:t>–</w:t>
      </w:r>
      <w:r w:rsidR="009050A9">
        <w:t xml:space="preserve"> </w:t>
      </w:r>
      <w:r w:rsidR="00F7276B">
        <w:t>March 2017</w:t>
      </w:r>
    </w:p>
    <w:p w:rsidR="009050A9" w:rsidRDefault="005014A0" w:rsidP="009050A9">
      <w:pPr>
        <w:pStyle w:val="ListBullet"/>
      </w:pPr>
      <w:r>
        <w:t>Founder of OpenEmbassy, Wrote the front-end and back-end of the system</w:t>
      </w:r>
    </w:p>
    <w:p w:rsidR="005014A0" w:rsidRPr="001B29CF" w:rsidRDefault="005014A0" w:rsidP="009050A9">
      <w:pPr>
        <w:pStyle w:val="ListBullet"/>
      </w:pPr>
      <w:r>
        <w:t>Responsible for architecture and implementation of core technology stack</w:t>
      </w:r>
    </w:p>
    <w:p w:rsidR="009050A9" w:rsidRDefault="005014A0" w:rsidP="009050A9">
      <w:pPr>
        <w:pStyle w:val="ListBullet"/>
      </w:pPr>
      <w:r>
        <w:t>Participate in the</w:t>
      </w:r>
      <w:r w:rsidR="00545861">
        <w:t xml:space="preserve"> building</w:t>
      </w:r>
      <w:r>
        <w:t xml:space="preserve"> architecture work in a new generation system developed </w:t>
      </w:r>
      <w:r w:rsidR="00207304">
        <w:t>using Angular</w:t>
      </w:r>
      <w:r w:rsidR="00D0119B">
        <w:t xml:space="preserve">2, </w:t>
      </w:r>
      <w:r w:rsidR="005625EC">
        <w:t>TypeScript</w:t>
      </w:r>
      <w:r w:rsidR="00207304">
        <w:t xml:space="preserve"> and NodeJS and deployment by AWS services. </w:t>
      </w:r>
      <w:r>
        <w:t xml:space="preserve"> </w:t>
      </w:r>
    </w:p>
    <w:p w:rsidR="009050A9" w:rsidRDefault="009050A9" w:rsidP="009050A9">
      <w:pPr>
        <w:pStyle w:val="Heading2"/>
      </w:pPr>
      <w:r>
        <w:t>Full stack developer | </w:t>
      </w:r>
      <w:r w:rsidR="00D12519">
        <w:t>R-Pac</w:t>
      </w:r>
      <w:r>
        <w:t> | </w:t>
      </w:r>
      <w:r w:rsidR="009800BD">
        <w:t>June 2016 – february 2017</w:t>
      </w:r>
    </w:p>
    <w:p w:rsidR="00E216E3" w:rsidRDefault="006B4B65" w:rsidP="00E216E3">
      <w:pPr>
        <w:pStyle w:val="ListBullet"/>
      </w:pPr>
      <w:r>
        <w:t>R-PAC bil</w:t>
      </w:r>
      <w:r w:rsidR="0004628E">
        <w:t>ling portal a freelance web app</w:t>
      </w:r>
      <w:r w:rsidR="0093557C">
        <w:t xml:space="preserve"> I </w:t>
      </w:r>
      <w:r w:rsidR="00FC2325">
        <w:t>developed</w:t>
      </w:r>
      <w:r w:rsidR="00E216E3">
        <w:t>, responsible for code design and building the full stack.</w:t>
      </w:r>
    </w:p>
    <w:p w:rsidR="000B6430" w:rsidRDefault="00E216E3" w:rsidP="00CF2051">
      <w:pPr>
        <w:pStyle w:val="ListBullet"/>
      </w:pPr>
      <w:r>
        <w:t>Interact with ERP interface, parsing CSV files, building back-end API interface and front-end using Angular martial</w:t>
      </w:r>
      <w:r w:rsidR="00FB264B">
        <w:t xml:space="preserve"> design, SQL Express and NodeJS</w:t>
      </w:r>
    </w:p>
    <w:p w:rsidR="002358E4" w:rsidRDefault="00DA30FB" w:rsidP="002358E4">
      <w:pPr>
        <w:pStyle w:val="Heading2"/>
      </w:pPr>
      <w:r>
        <w:t>Software</w:t>
      </w:r>
      <w:r w:rsidR="002358E4">
        <w:t xml:space="preserve"> developer | </w:t>
      </w:r>
      <w:r w:rsidR="004D1974">
        <w:t xml:space="preserve">SMG- Music for Business </w:t>
      </w:r>
      <w:r w:rsidR="002358E4">
        <w:t>| </w:t>
      </w:r>
      <w:r w:rsidR="00BF5D1D">
        <w:t>September 2014</w:t>
      </w:r>
      <w:r w:rsidR="002358E4">
        <w:t xml:space="preserve"> – </w:t>
      </w:r>
      <w:r w:rsidR="008617C5">
        <w:t>September</w:t>
      </w:r>
      <w:r w:rsidR="002358E4">
        <w:t xml:space="preserve"> </w:t>
      </w:r>
      <w:r w:rsidR="008617C5">
        <w:t>2015</w:t>
      </w:r>
    </w:p>
    <w:p w:rsidR="007240E1" w:rsidRDefault="009E5333" w:rsidP="0074161C">
      <w:pPr>
        <w:pStyle w:val="ListBullet"/>
      </w:pPr>
      <w:r>
        <w:t>Participate in development SMG Player</w:t>
      </w:r>
      <w:r w:rsidR="00845E50">
        <w:t xml:space="preserve"> from scratch</w:t>
      </w:r>
      <w:r>
        <w:t xml:space="preserve"> </w:t>
      </w:r>
      <w:r w:rsidR="006516DC">
        <w:t xml:space="preserve">running on multiple </w:t>
      </w:r>
      <w:r w:rsidR="00EF7801">
        <w:t>platforms</w:t>
      </w:r>
      <w:r w:rsidR="00845E50">
        <w:t xml:space="preserve"> software and hardware</w:t>
      </w:r>
      <w:r w:rsidR="00EF7801">
        <w:t xml:space="preserve"> including Raspberry PI</w:t>
      </w:r>
      <w:r w:rsidR="0074161C">
        <w:t>, r</w:t>
      </w:r>
      <w:r w:rsidR="008E26EC">
        <w:t xml:space="preserve">esponsible for NodeJS core </w:t>
      </w:r>
      <w:r w:rsidR="00E544D0">
        <w:t>development</w:t>
      </w:r>
      <w:r w:rsidR="00845E50">
        <w:t xml:space="preserve">, </w:t>
      </w:r>
      <w:r w:rsidR="006A2050">
        <w:t>integrated</w:t>
      </w:r>
      <w:r w:rsidR="00845E50">
        <w:t xml:space="preserve"> native C audio library with Nodejs using C++</w:t>
      </w:r>
      <w:r w:rsidR="007240E1">
        <w:t>.</w:t>
      </w:r>
    </w:p>
    <w:p w:rsidR="00A439FB" w:rsidRDefault="00E544D0" w:rsidP="0074161C">
      <w:pPr>
        <w:pStyle w:val="ListBullet"/>
      </w:pPr>
      <w:r>
        <w:t>Used AngularJS, bower/npm and websocket</w:t>
      </w:r>
      <w:r w:rsidR="00276F31">
        <w:t xml:space="preserve"> and .Net web services </w:t>
      </w:r>
      <w:r w:rsidR="00EB19E4">
        <w:t>API</w:t>
      </w:r>
      <w:r>
        <w:t>,</w:t>
      </w:r>
      <w:r w:rsidR="00865B30">
        <w:t xml:space="preserve"> building directives de</w:t>
      </w:r>
      <w:r w:rsidR="00845E50">
        <w:t>velopment.</w:t>
      </w:r>
    </w:p>
    <w:p w:rsidR="006705DF" w:rsidRDefault="00FF7D9E" w:rsidP="006705DF">
      <w:pPr>
        <w:pStyle w:val="Heading2"/>
      </w:pPr>
      <w:r>
        <w:t>Team Leader</w:t>
      </w:r>
      <w:r w:rsidR="006705DF">
        <w:t xml:space="preserve"> | </w:t>
      </w:r>
      <w:r w:rsidR="00164E6A">
        <w:t>Blink Co.</w:t>
      </w:r>
      <w:r w:rsidR="006705DF">
        <w:t xml:space="preserve"> | </w:t>
      </w:r>
      <w:r w:rsidR="00F63BAE">
        <w:t>May</w:t>
      </w:r>
      <w:r w:rsidR="006705DF">
        <w:t xml:space="preserve"> 201</w:t>
      </w:r>
      <w:r w:rsidR="00F63BAE">
        <w:t>2</w:t>
      </w:r>
      <w:r w:rsidR="006705DF">
        <w:t xml:space="preserve"> – </w:t>
      </w:r>
      <w:r w:rsidR="00811F7E">
        <w:t>December</w:t>
      </w:r>
      <w:r w:rsidR="006705DF">
        <w:t xml:space="preserve"> 201</w:t>
      </w:r>
      <w:r w:rsidR="00F63BAE">
        <w:t>3</w:t>
      </w:r>
    </w:p>
    <w:p w:rsidR="006705DF" w:rsidRDefault="00C0330F" w:rsidP="00246A66">
      <w:pPr>
        <w:pStyle w:val="ListBullet"/>
      </w:pPr>
      <w:r>
        <w:t>Providing overall leadership to the entire project team</w:t>
      </w:r>
    </w:p>
    <w:p w:rsidR="002358E4" w:rsidRPr="001B29CF" w:rsidRDefault="008E2DD6" w:rsidP="002F4A98">
      <w:pPr>
        <w:pStyle w:val="ListBullet"/>
      </w:pPr>
      <w:r>
        <w:t xml:space="preserve">Participate in development </w:t>
      </w:r>
      <w:r w:rsidR="00366951">
        <w:t>using Java, C#</w:t>
      </w:r>
      <w:r w:rsidR="00AB4355">
        <w:t>.</w:t>
      </w:r>
    </w:p>
    <w:p w:rsidR="00926DFC" w:rsidRDefault="00801631" w:rsidP="00926DFC">
      <w:pPr>
        <w:pStyle w:val="Heading1"/>
      </w:pPr>
      <w:r>
        <w:t>Activities &amp; Awards</w:t>
      </w:r>
    </w:p>
    <w:p w:rsidR="00926DFC" w:rsidRDefault="008E0E76" w:rsidP="00926DFC">
      <w:pPr>
        <w:pStyle w:val="Heading2"/>
      </w:pPr>
      <w:hyperlink r:id="rId12" w:history="1">
        <w:r w:rsidR="002B3E87" w:rsidRPr="000F20D9">
          <w:rPr>
            <w:rStyle w:val="Hyperlink"/>
          </w:rPr>
          <w:t>M</w:t>
        </w:r>
        <w:r w:rsidR="002477BB" w:rsidRPr="000F20D9">
          <w:rPr>
            <w:rStyle w:val="Hyperlink"/>
          </w:rPr>
          <w:t>IT Enterpise Forum</w:t>
        </w:r>
        <w:r w:rsidR="002B3E87" w:rsidRPr="000F20D9">
          <w:rPr>
            <w:rStyle w:val="Hyperlink"/>
          </w:rPr>
          <w:t xml:space="preserve"> &amp; UBER</w:t>
        </w:r>
        <w:r w:rsidR="00926DFC" w:rsidRPr="000F20D9">
          <w:rPr>
            <w:rStyle w:val="Hyperlink"/>
          </w:rPr>
          <w:t> </w:t>
        </w:r>
      </w:hyperlink>
      <w:r w:rsidR="006B7797">
        <w:t>| OCTOBER</w:t>
      </w:r>
      <w:r w:rsidR="00C77631">
        <w:t xml:space="preserve"> 2016 </w:t>
      </w:r>
    </w:p>
    <w:p w:rsidR="00926DFC" w:rsidRDefault="002E1A83" w:rsidP="00926DFC">
      <w:pPr>
        <w:pStyle w:val="ListBullet"/>
      </w:pPr>
      <w:r w:rsidRPr="00E93DA8">
        <w:t>Innovate for Refugees Competition Integration of New Comers in a new home country.</w:t>
      </w:r>
    </w:p>
    <w:p w:rsidR="002F4A98" w:rsidRDefault="008E0E76" w:rsidP="002F4A98">
      <w:pPr>
        <w:pStyle w:val="Heading2"/>
      </w:pPr>
      <w:hyperlink r:id="rId13" w:history="1">
        <w:r w:rsidR="00004ACE" w:rsidRPr="00004ACE">
          <w:rPr>
            <w:rStyle w:val="Hyperlink"/>
          </w:rPr>
          <w:t>HackYourFuture</w:t>
        </w:r>
      </w:hyperlink>
      <w:r w:rsidR="002F4A98">
        <w:t>| </w:t>
      </w:r>
      <w:r w:rsidR="00264FBC">
        <w:t>January</w:t>
      </w:r>
      <w:r w:rsidR="00D81BA4">
        <w:t xml:space="preserve"> 201</w:t>
      </w:r>
      <w:r w:rsidR="00F7700E">
        <w:t>6</w:t>
      </w:r>
      <w:r w:rsidR="00D81BA4">
        <w:t>-Present</w:t>
      </w:r>
      <w:r w:rsidR="002F4A98">
        <w:t xml:space="preserve"> </w:t>
      </w:r>
    </w:p>
    <w:p w:rsidR="002F4A98" w:rsidRPr="004F0C1F" w:rsidRDefault="004F0C1F" w:rsidP="002F4A98">
      <w:pPr>
        <w:pStyle w:val="ListBullet"/>
      </w:pPr>
      <w:r w:rsidRPr="004F0C1F">
        <w:t xml:space="preserve">Teacher and mentor full-stack development </w:t>
      </w:r>
      <w:r w:rsidR="00BC3404" w:rsidRPr="004F0C1F">
        <w:t>skills, NodeJS</w:t>
      </w:r>
      <w:r w:rsidRPr="004F0C1F">
        <w:t xml:space="preserve"> and Backend development.</w:t>
      </w:r>
    </w:p>
    <w:p w:rsidR="002F4A98" w:rsidRDefault="008E0E76" w:rsidP="002F4A98">
      <w:pPr>
        <w:pStyle w:val="Heading2"/>
      </w:pPr>
      <w:hyperlink r:id="rId14" w:history="1">
        <w:r w:rsidR="00BC7433" w:rsidRPr="00A041B5">
          <w:rPr>
            <w:rStyle w:val="Hyperlink"/>
          </w:rPr>
          <w:t>FLL Competition</w:t>
        </w:r>
      </w:hyperlink>
      <w:r w:rsidR="00BC7433">
        <w:t xml:space="preserve"> and Robocub</w:t>
      </w:r>
      <w:r w:rsidR="002F4A98">
        <w:t> | </w:t>
      </w:r>
      <w:r w:rsidR="00A860CA">
        <w:t>2010</w:t>
      </w:r>
      <w:r w:rsidR="002F4A98">
        <w:t xml:space="preserve"> </w:t>
      </w:r>
    </w:p>
    <w:p w:rsidR="002F4A98" w:rsidRPr="00593C26" w:rsidRDefault="00593C26" w:rsidP="003E3139">
      <w:pPr>
        <w:pStyle w:val="ListBullet"/>
      </w:pPr>
      <w:r w:rsidRPr="00593C26">
        <w:t>Design and programming Robot from Lego 2010 Participant in FLL (First Leg</w:t>
      </w:r>
      <w:r w:rsidR="00CE3ECB">
        <w:t>o League) 2010 Participant RoboC</w:t>
      </w:r>
      <w:r w:rsidRPr="00593C26">
        <w:t>up Robots.</w:t>
      </w:r>
    </w:p>
    <w:sectPr w:rsidR="002F4A98" w:rsidRPr="00593C26" w:rsidSect="00617B26">
      <w:footerReference w:type="default" r:id="rId15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E76" w:rsidRDefault="008E0E76">
      <w:pPr>
        <w:spacing w:after="0"/>
      </w:pPr>
      <w:r>
        <w:separator/>
      </w:r>
    </w:p>
  </w:endnote>
  <w:endnote w:type="continuationSeparator" w:id="0">
    <w:p w:rsidR="008E0E76" w:rsidRDefault="008E0E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17B4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E76" w:rsidRDefault="008E0E76">
      <w:pPr>
        <w:spacing w:after="0"/>
      </w:pPr>
      <w:r>
        <w:separator/>
      </w:r>
    </w:p>
  </w:footnote>
  <w:footnote w:type="continuationSeparator" w:id="0">
    <w:p w:rsidR="008E0E76" w:rsidRDefault="008E0E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14E0175"/>
    <w:multiLevelType w:val="hybridMultilevel"/>
    <w:tmpl w:val="102A8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8C9"/>
    <w:rsid w:val="0000103C"/>
    <w:rsid w:val="00004ACE"/>
    <w:rsid w:val="00005DDC"/>
    <w:rsid w:val="0002156A"/>
    <w:rsid w:val="00025160"/>
    <w:rsid w:val="00040004"/>
    <w:rsid w:val="0004628E"/>
    <w:rsid w:val="000638B6"/>
    <w:rsid w:val="0006598B"/>
    <w:rsid w:val="000662DF"/>
    <w:rsid w:val="00070F47"/>
    <w:rsid w:val="00074B08"/>
    <w:rsid w:val="00090B6C"/>
    <w:rsid w:val="00092F24"/>
    <w:rsid w:val="000A4F59"/>
    <w:rsid w:val="000B03D1"/>
    <w:rsid w:val="000B14B0"/>
    <w:rsid w:val="000B6430"/>
    <w:rsid w:val="000B6A61"/>
    <w:rsid w:val="000F12D1"/>
    <w:rsid w:val="000F20D9"/>
    <w:rsid w:val="00102642"/>
    <w:rsid w:val="00104D77"/>
    <w:rsid w:val="00117B42"/>
    <w:rsid w:val="00134614"/>
    <w:rsid w:val="00136EA5"/>
    <w:rsid w:val="00141A4C"/>
    <w:rsid w:val="00146F8F"/>
    <w:rsid w:val="00154E52"/>
    <w:rsid w:val="00164E6A"/>
    <w:rsid w:val="00185130"/>
    <w:rsid w:val="001A72D4"/>
    <w:rsid w:val="001A7BEB"/>
    <w:rsid w:val="001B29CF"/>
    <w:rsid w:val="001B3E11"/>
    <w:rsid w:val="001B42B7"/>
    <w:rsid w:val="001B6F82"/>
    <w:rsid w:val="001C4DB1"/>
    <w:rsid w:val="001D1AAA"/>
    <w:rsid w:val="001F29C0"/>
    <w:rsid w:val="001F4CB9"/>
    <w:rsid w:val="00207304"/>
    <w:rsid w:val="0021525C"/>
    <w:rsid w:val="002206E2"/>
    <w:rsid w:val="002358E4"/>
    <w:rsid w:val="00246A66"/>
    <w:rsid w:val="002477BB"/>
    <w:rsid w:val="00254E8B"/>
    <w:rsid w:val="00264FBC"/>
    <w:rsid w:val="00270F6A"/>
    <w:rsid w:val="00276F31"/>
    <w:rsid w:val="0028220F"/>
    <w:rsid w:val="0029448E"/>
    <w:rsid w:val="002A4347"/>
    <w:rsid w:val="002B3E87"/>
    <w:rsid w:val="002B5BCE"/>
    <w:rsid w:val="002B6D31"/>
    <w:rsid w:val="002D2544"/>
    <w:rsid w:val="002D50D2"/>
    <w:rsid w:val="002E1A83"/>
    <w:rsid w:val="002F2D63"/>
    <w:rsid w:val="002F4A98"/>
    <w:rsid w:val="003129BE"/>
    <w:rsid w:val="003176CE"/>
    <w:rsid w:val="00336241"/>
    <w:rsid w:val="00356C14"/>
    <w:rsid w:val="00362381"/>
    <w:rsid w:val="00366951"/>
    <w:rsid w:val="0037054F"/>
    <w:rsid w:val="003829D8"/>
    <w:rsid w:val="003B79FB"/>
    <w:rsid w:val="003C541B"/>
    <w:rsid w:val="003C7EB7"/>
    <w:rsid w:val="003E3139"/>
    <w:rsid w:val="003E5FD0"/>
    <w:rsid w:val="003F5515"/>
    <w:rsid w:val="004047BD"/>
    <w:rsid w:val="0040679A"/>
    <w:rsid w:val="00417BA3"/>
    <w:rsid w:val="00424134"/>
    <w:rsid w:val="00426581"/>
    <w:rsid w:val="004268FC"/>
    <w:rsid w:val="0043250B"/>
    <w:rsid w:val="0043497D"/>
    <w:rsid w:val="00436BCC"/>
    <w:rsid w:val="0044172B"/>
    <w:rsid w:val="00441CA3"/>
    <w:rsid w:val="00460543"/>
    <w:rsid w:val="00477600"/>
    <w:rsid w:val="00486E0C"/>
    <w:rsid w:val="0049008A"/>
    <w:rsid w:val="00490F1E"/>
    <w:rsid w:val="004934C0"/>
    <w:rsid w:val="00494F88"/>
    <w:rsid w:val="004A7728"/>
    <w:rsid w:val="004B5AE6"/>
    <w:rsid w:val="004C418F"/>
    <w:rsid w:val="004C55C2"/>
    <w:rsid w:val="004D1974"/>
    <w:rsid w:val="004F0C1F"/>
    <w:rsid w:val="004F4171"/>
    <w:rsid w:val="004F5639"/>
    <w:rsid w:val="005014A0"/>
    <w:rsid w:val="005043AF"/>
    <w:rsid w:val="00520B2C"/>
    <w:rsid w:val="0052377E"/>
    <w:rsid w:val="00542407"/>
    <w:rsid w:val="00543E3D"/>
    <w:rsid w:val="00545861"/>
    <w:rsid w:val="005625EC"/>
    <w:rsid w:val="00563A23"/>
    <w:rsid w:val="005675EA"/>
    <w:rsid w:val="00593C26"/>
    <w:rsid w:val="00597743"/>
    <w:rsid w:val="00597C0D"/>
    <w:rsid w:val="005D00B5"/>
    <w:rsid w:val="005E6AC6"/>
    <w:rsid w:val="005F2B23"/>
    <w:rsid w:val="00617B26"/>
    <w:rsid w:val="006270A9"/>
    <w:rsid w:val="00637CEF"/>
    <w:rsid w:val="006516DC"/>
    <w:rsid w:val="00663904"/>
    <w:rsid w:val="006705DF"/>
    <w:rsid w:val="00675956"/>
    <w:rsid w:val="00681034"/>
    <w:rsid w:val="00684212"/>
    <w:rsid w:val="006968C3"/>
    <w:rsid w:val="006A029C"/>
    <w:rsid w:val="006A2050"/>
    <w:rsid w:val="006A7827"/>
    <w:rsid w:val="006B100D"/>
    <w:rsid w:val="006B3B71"/>
    <w:rsid w:val="006B4B65"/>
    <w:rsid w:val="006B7797"/>
    <w:rsid w:val="006C4218"/>
    <w:rsid w:val="006C476F"/>
    <w:rsid w:val="006C4C01"/>
    <w:rsid w:val="006C7583"/>
    <w:rsid w:val="006D6DE6"/>
    <w:rsid w:val="006E4B2A"/>
    <w:rsid w:val="00704611"/>
    <w:rsid w:val="00712A14"/>
    <w:rsid w:val="007162BF"/>
    <w:rsid w:val="00721109"/>
    <w:rsid w:val="007240E1"/>
    <w:rsid w:val="0074161C"/>
    <w:rsid w:val="00742374"/>
    <w:rsid w:val="00770142"/>
    <w:rsid w:val="00791001"/>
    <w:rsid w:val="0079672B"/>
    <w:rsid w:val="007A21CA"/>
    <w:rsid w:val="007B6BBE"/>
    <w:rsid w:val="007B7CE8"/>
    <w:rsid w:val="007C0622"/>
    <w:rsid w:val="007C6462"/>
    <w:rsid w:val="007D1C39"/>
    <w:rsid w:val="007F3214"/>
    <w:rsid w:val="007F6112"/>
    <w:rsid w:val="00801631"/>
    <w:rsid w:val="00803788"/>
    <w:rsid w:val="00810D04"/>
    <w:rsid w:val="00811F7E"/>
    <w:rsid w:val="00816216"/>
    <w:rsid w:val="00845E50"/>
    <w:rsid w:val="008617C5"/>
    <w:rsid w:val="00864BA5"/>
    <w:rsid w:val="00865B30"/>
    <w:rsid w:val="0087254C"/>
    <w:rsid w:val="00875067"/>
    <w:rsid w:val="0087734B"/>
    <w:rsid w:val="008A13BA"/>
    <w:rsid w:val="008A5DDD"/>
    <w:rsid w:val="008C29C9"/>
    <w:rsid w:val="008C5172"/>
    <w:rsid w:val="008D2B66"/>
    <w:rsid w:val="008E0E76"/>
    <w:rsid w:val="008E26EC"/>
    <w:rsid w:val="008E2DD6"/>
    <w:rsid w:val="0090389B"/>
    <w:rsid w:val="009050A9"/>
    <w:rsid w:val="0091289F"/>
    <w:rsid w:val="00926DFC"/>
    <w:rsid w:val="0093557C"/>
    <w:rsid w:val="0096395F"/>
    <w:rsid w:val="00964557"/>
    <w:rsid w:val="009800BD"/>
    <w:rsid w:val="00996F8D"/>
    <w:rsid w:val="009A3189"/>
    <w:rsid w:val="009B4B89"/>
    <w:rsid w:val="009C0973"/>
    <w:rsid w:val="009C12F2"/>
    <w:rsid w:val="009D4F2F"/>
    <w:rsid w:val="009D5933"/>
    <w:rsid w:val="009E5333"/>
    <w:rsid w:val="009F04FF"/>
    <w:rsid w:val="00A041B5"/>
    <w:rsid w:val="00A218C9"/>
    <w:rsid w:val="00A27CDF"/>
    <w:rsid w:val="00A34E2A"/>
    <w:rsid w:val="00A439FB"/>
    <w:rsid w:val="00A860CA"/>
    <w:rsid w:val="00A96D7B"/>
    <w:rsid w:val="00AA127D"/>
    <w:rsid w:val="00AB4355"/>
    <w:rsid w:val="00AC31B6"/>
    <w:rsid w:val="00AF0740"/>
    <w:rsid w:val="00AF579D"/>
    <w:rsid w:val="00B11EFB"/>
    <w:rsid w:val="00B13686"/>
    <w:rsid w:val="00B47249"/>
    <w:rsid w:val="00B673AC"/>
    <w:rsid w:val="00BB7F94"/>
    <w:rsid w:val="00BC3404"/>
    <w:rsid w:val="00BC5225"/>
    <w:rsid w:val="00BC7433"/>
    <w:rsid w:val="00BD768D"/>
    <w:rsid w:val="00BE19EC"/>
    <w:rsid w:val="00BE1CCB"/>
    <w:rsid w:val="00BF5D1D"/>
    <w:rsid w:val="00C0330F"/>
    <w:rsid w:val="00C0648D"/>
    <w:rsid w:val="00C15FF7"/>
    <w:rsid w:val="00C21C4E"/>
    <w:rsid w:val="00C277F2"/>
    <w:rsid w:val="00C46A5D"/>
    <w:rsid w:val="00C61F8E"/>
    <w:rsid w:val="00C77631"/>
    <w:rsid w:val="00C83D70"/>
    <w:rsid w:val="00CA1352"/>
    <w:rsid w:val="00CB28E8"/>
    <w:rsid w:val="00CB7614"/>
    <w:rsid w:val="00CB78F6"/>
    <w:rsid w:val="00CE18CA"/>
    <w:rsid w:val="00CE29C9"/>
    <w:rsid w:val="00CE3ECB"/>
    <w:rsid w:val="00CF2051"/>
    <w:rsid w:val="00D0119B"/>
    <w:rsid w:val="00D12519"/>
    <w:rsid w:val="00D20096"/>
    <w:rsid w:val="00D41ACF"/>
    <w:rsid w:val="00D43BC3"/>
    <w:rsid w:val="00D564D8"/>
    <w:rsid w:val="00D60B0A"/>
    <w:rsid w:val="00D728B5"/>
    <w:rsid w:val="00D81BA4"/>
    <w:rsid w:val="00D93EBC"/>
    <w:rsid w:val="00DA30FB"/>
    <w:rsid w:val="00DB4081"/>
    <w:rsid w:val="00DD5C31"/>
    <w:rsid w:val="00DE4742"/>
    <w:rsid w:val="00DF243E"/>
    <w:rsid w:val="00DF4650"/>
    <w:rsid w:val="00E07331"/>
    <w:rsid w:val="00E17331"/>
    <w:rsid w:val="00E216E3"/>
    <w:rsid w:val="00E31F33"/>
    <w:rsid w:val="00E51A57"/>
    <w:rsid w:val="00E544D0"/>
    <w:rsid w:val="00E61863"/>
    <w:rsid w:val="00E64787"/>
    <w:rsid w:val="00E83E4B"/>
    <w:rsid w:val="00E864B0"/>
    <w:rsid w:val="00E91422"/>
    <w:rsid w:val="00E93DA8"/>
    <w:rsid w:val="00E9602A"/>
    <w:rsid w:val="00EA03B9"/>
    <w:rsid w:val="00EB008C"/>
    <w:rsid w:val="00EB19E4"/>
    <w:rsid w:val="00ED158C"/>
    <w:rsid w:val="00ED281A"/>
    <w:rsid w:val="00ED45FA"/>
    <w:rsid w:val="00EE5E76"/>
    <w:rsid w:val="00EF7801"/>
    <w:rsid w:val="00F22CFD"/>
    <w:rsid w:val="00F30737"/>
    <w:rsid w:val="00F3641F"/>
    <w:rsid w:val="00F529BB"/>
    <w:rsid w:val="00F63BAE"/>
    <w:rsid w:val="00F676D3"/>
    <w:rsid w:val="00F67E62"/>
    <w:rsid w:val="00F7276B"/>
    <w:rsid w:val="00F7700E"/>
    <w:rsid w:val="00F810A5"/>
    <w:rsid w:val="00F8152A"/>
    <w:rsid w:val="00F942A0"/>
    <w:rsid w:val="00FB264B"/>
    <w:rsid w:val="00FC2325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E61155-D0E3-4294-93E6-3B65EFD1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F676D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00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kbakibi@gmail.com" TargetMode="External"/><Relationship Id="rId13" Type="http://schemas.openxmlformats.org/officeDocument/2006/relationships/hyperlink" Target="http://www.hackyourfuture.ne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os.nl/op3/artikel/2136194-een-verblijfsvergunning-maar-geen-idee-hoe-nederland-werkt.html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hmadkabakib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hmadKabakib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bakibi.com" TargetMode="External"/><Relationship Id="rId14" Type="http://schemas.openxmlformats.org/officeDocument/2006/relationships/hyperlink" Target="http://www.firstlegoleagu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kabakib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29E4D09EFC4697866405CC1B968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ABC75-F4F9-4BC8-9E44-C43F293F33FB}"/>
      </w:docPartPr>
      <w:docPartBody>
        <w:p w:rsidR="00B01F6C" w:rsidRDefault="0015543A">
          <w:pPr>
            <w:pStyle w:val="2129E4D09EFC4697866405CC1B96817F"/>
          </w:pPr>
          <w:r>
            <w:t>Education</w:t>
          </w:r>
        </w:p>
      </w:docPartBody>
    </w:docPart>
    <w:docPart>
      <w:docPartPr>
        <w:name w:val="90D0FD38C1734AF7AD391DF7BA48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037A9-333A-47B1-9117-40956FC1FEEF}"/>
      </w:docPartPr>
      <w:docPartBody>
        <w:p w:rsidR="00B01F6C" w:rsidRDefault="0015543A">
          <w:pPr>
            <w:pStyle w:val="90D0FD38C1734AF7AD391DF7BA48D652"/>
          </w:pPr>
          <w:r>
            <w:t>Skills &amp; Abilities</w:t>
          </w:r>
        </w:p>
      </w:docPartBody>
    </w:docPart>
    <w:docPart>
      <w:docPartPr>
        <w:name w:val="BAA4EE5917694B26996DE28B89BF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991E3-5521-457F-BB55-F2C378189C55}"/>
      </w:docPartPr>
      <w:docPartBody>
        <w:p w:rsidR="00B01F6C" w:rsidRDefault="0015543A">
          <w:pPr>
            <w:pStyle w:val="BAA4EE5917694B26996DE28B89BFABC2"/>
          </w:pPr>
          <w:r>
            <w:t>Management</w:t>
          </w:r>
        </w:p>
      </w:docPartBody>
    </w:docPart>
    <w:docPart>
      <w:docPartPr>
        <w:name w:val="4C4E9FC8291A4ED19A504EAA3AEE0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5AA04-E66B-4729-8306-FE74D2BDAEAE}"/>
      </w:docPartPr>
      <w:docPartBody>
        <w:p w:rsidR="00B01F6C" w:rsidRDefault="0015543A">
          <w:pPr>
            <w:pStyle w:val="4C4E9FC8291A4ED19A504EAA3AEE021A"/>
          </w:pPr>
          <w:r>
            <w:t>Leadership</w:t>
          </w:r>
        </w:p>
      </w:docPartBody>
    </w:docPart>
    <w:docPart>
      <w:docPartPr>
        <w:name w:val="FAFDDB1630BA4CA8BA00721802A00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B09B2-CEFF-47E6-AFD3-2357BD5A2666}"/>
      </w:docPartPr>
      <w:docPartBody>
        <w:p w:rsidR="00B01F6C" w:rsidRDefault="0015543A">
          <w:pPr>
            <w:pStyle w:val="FAFDDB1630BA4CA8BA00721802A006A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59"/>
    <w:rsid w:val="0015543A"/>
    <w:rsid w:val="007E5959"/>
    <w:rsid w:val="00B01F6C"/>
    <w:rsid w:val="00B3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B8936EB1DF46B89F7333CAB4B1E59A">
    <w:name w:val="E3B8936EB1DF46B89F7333CAB4B1E59A"/>
  </w:style>
  <w:style w:type="paragraph" w:customStyle="1" w:styleId="144F776707A041409B9099A558BBD09E">
    <w:name w:val="144F776707A041409B9099A558BBD09E"/>
  </w:style>
  <w:style w:type="paragraph" w:customStyle="1" w:styleId="755373233B8B457582533FE6E2A90E46">
    <w:name w:val="755373233B8B457582533FE6E2A90E46"/>
  </w:style>
  <w:style w:type="paragraph" w:customStyle="1" w:styleId="28EB0130FE4940F7A5AAB867A669EAE3">
    <w:name w:val="28EB0130FE4940F7A5AAB867A669EAE3"/>
  </w:style>
  <w:style w:type="paragraph" w:customStyle="1" w:styleId="667796026F8642F3978B4C5667C21F07">
    <w:name w:val="667796026F8642F3978B4C5667C21F07"/>
  </w:style>
  <w:style w:type="paragraph" w:customStyle="1" w:styleId="534222F6C07E4090838E5DF4863EA158">
    <w:name w:val="534222F6C07E4090838E5DF4863EA158"/>
  </w:style>
  <w:style w:type="paragraph" w:customStyle="1" w:styleId="2129E4D09EFC4697866405CC1B96817F">
    <w:name w:val="2129E4D09EFC4697866405CC1B96817F"/>
  </w:style>
  <w:style w:type="paragraph" w:customStyle="1" w:styleId="507383E499B34897BEB408D568391CE2">
    <w:name w:val="507383E499B34897BEB408D568391CE2"/>
  </w:style>
  <w:style w:type="paragraph" w:customStyle="1" w:styleId="2E95D6B1DA324B7E9D316EC4D74BEC70">
    <w:name w:val="2E95D6B1DA324B7E9D316EC4D74BEC70"/>
  </w:style>
  <w:style w:type="paragraph" w:customStyle="1" w:styleId="6490E83F3E7E4EC683E5E86F09C1EC94">
    <w:name w:val="6490E83F3E7E4EC683E5E86F09C1EC94"/>
  </w:style>
  <w:style w:type="paragraph" w:customStyle="1" w:styleId="AA28362841F549BBABD3200EA79489DA">
    <w:name w:val="AA28362841F549BBABD3200EA79489DA"/>
  </w:style>
  <w:style w:type="paragraph" w:customStyle="1" w:styleId="EE25F50AC5A54B6C85C4C2C588F4E9FF">
    <w:name w:val="EE25F50AC5A54B6C85C4C2C588F4E9FF"/>
  </w:style>
  <w:style w:type="paragraph" w:customStyle="1" w:styleId="C8FFF30B92634A0786BD043446D685D6">
    <w:name w:val="C8FFF30B92634A0786BD043446D685D6"/>
  </w:style>
  <w:style w:type="paragraph" w:customStyle="1" w:styleId="31DA963AE4E842DE953BF0777FD72A45">
    <w:name w:val="31DA963AE4E842DE953BF0777FD72A45"/>
  </w:style>
  <w:style w:type="paragraph" w:customStyle="1" w:styleId="B567067FD1BC4804A9F1F3060C45D04B">
    <w:name w:val="B567067FD1BC4804A9F1F3060C45D04B"/>
  </w:style>
  <w:style w:type="paragraph" w:customStyle="1" w:styleId="90D0FD38C1734AF7AD391DF7BA48D652">
    <w:name w:val="90D0FD38C1734AF7AD391DF7BA48D652"/>
  </w:style>
  <w:style w:type="paragraph" w:customStyle="1" w:styleId="BAA4EE5917694B26996DE28B89BFABC2">
    <w:name w:val="BAA4EE5917694B26996DE28B89BFABC2"/>
  </w:style>
  <w:style w:type="paragraph" w:customStyle="1" w:styleId="84797CE20F814B40BD1238C7BD51A039">
    <w:name w:val="84797CE20F814B40BD1238C7BD51A039"/>
  </w:style>
  <w:style w:type="paragraph" w:customStyle="1" w:styleId="F5B5695E3E2B48959E577BCFAEA20A74">
    <w:name w:val="F5B5695E3E2B48959E577BCFAEA20A74"/>
  </w:style>
  <w:style w:type="paragraph" w:customStyle="1" w:styleId="347537F4677E4B2881F4C722E17E864A">
    <w:name w:val="347537F4677E4B2881F4C722E17E864A"/>
  </w:style>
  <w:style w:type="paragraph" w:customStyle="1" w:styleId="5E5637B9F5714B16BF136D052B142097">
    <w:name w:val="5E5637B9F5714B16BF136D052B142097"/>
  </w:style>
  <w:style w:type="paragraph" w:customStyle="1" w:styleId="DC7D95680B604464B0B04588EF105CC3">
    <w:name w:val="DC7D95680B604464B0B04588EF105CC3"/>
  </w:style>
  <w:style w:type="paragraph" w:customStyle="1" w:styleId="4C4E9FC8291A4ED19A504EAA3AEE021A">
    <w:name w:val="4C4E9FC8291A4ED19A504EAA3AEE021A"/>
  </w:style>
  <w:style w:type="paragraph" w:customStyle="1" w:styleId="932AE92BD686481BBA770B8B67D5FA78">
    <w:name w:val="932AE92BD686481BBA770B8B67D5FA78"/>
  </w:style>
  <w:style w:type="paragraph" w:customStyle="1" w:styleId="FAFDDB1630BA4CA8BA00721802A006A9">
    <w:name w:val="FAFDDB1630BA4CA8BA00721802A006A9"/>
  </w:style>
  <w:style w:type="paragraph" w:customStyle="1" w:styleId="5A8E8A9DA7C0438FA0F994FCECCE8BF3">
    <w:name w:val="5A8E8A9DA7C0438FA0F994FCECCE8BF3"/>
  </w:style>
  <w:style w:type="paragraph" w:customStyle="1" w:styleId="7DAC625891664BABAE419F5362264037">
    <w:name w:val="7DAC625891664BABAE419F5362264037"/>
  </w:style>
  <w:style w:type="paragraph" w:customStyle="1" w:styleId="07430B908C934F4DA3C2D4837EC1BFC0">
    <w:name w:val="07430B908C934F4DA3C2D4837EC1BFC0"/>
  </w:style>
  <w:style w:type="paragraph" w:customStyle="1" w:styleId="B24789AC6F3044559155AD413F70EA5D">
    <w:name w:val="B24789AC6F3044559155AD413F70EA5D"/>
  </w:style>
  <w:style w:type="paragraph" w:customStyle="1" w:styleId="AF3FA325691E4D15804EEDAA2CED9BDF">
    <w:name w:val="AF3FA325691E4D15804EEDAA2CED9BDF"/>
  </w:style>
  <w:style w:type="paragraph" w:customStyle="1" w:styleId="DD8D3513B85843F9B5B7DF43EE45C417">
    <w:name w:val="DD8D3513B85843F9B5B7DF43EE45C417"/>
  </w:style>
  <w:style w:type="paragraph" w:customStyle="1" w:styleId="48E3A0A77C48431EAD08AC480C5BC969">
    <w:name w:val="48E3A0A77C48431EAD08AC480C5BC969"/>
  </w:style>
  <w:style w:type="paragraph" w:customStyle="1" w:styleId="28741ADA1C504510B249B9DF7BEC2701">
    <w:name w:val="28741ADA1C504510B249B9DF7BEC2701"/>
  </w:style>
  <w:style w:type="paragraph" w:customStyle="1" w:styleId="D872E9A5B6D44AB7B75D96F043953BDA">
    <w:name w:val="D872E9A5B6D44AB7B75D96F043953BDA"/>
    <w:rsid w:val="007E5959"/>
  </w:style>
  <w:style w:type="paragraph" w:customStyle="1" w:styleId="76B4607D7104449698DBCE31295B4EA2">
    <w:name w:val="76B4607D7104449698DBCE31295B4EA2"/>
    <w:rsid w:val="007E5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4D5D-6C73-4739-9EC0-5B5EE3C6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a.kabakibi</dc:creator>
  <cp:keywords/>
  <cp:lastModifiedBy>Ahmad Kabakibi</cp:lastModifiedBy>
  <cp:revision>2</cp:revision>
  <cp:lastPrinted>2017-05-08T16:05:00Z</cp:lastPrinted>
  <dcterms:created xsi:type="dcterms:W3CDTF">2017-05-08T16:21:00Z</dcterms:created>
  <dcterms:modified xsi:type="dcterms:W3CDTF">2017-05-08T16:21:00Z</dcterms:modified>
  <cp:version/>
</cp:coreProperties>
</file>